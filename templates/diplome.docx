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512A" w14:textId="5F1BCAB0" w:rsidR="0045039F" w:rsidRPr="00603E0F" w:rsidRDefault="00314887" w:rsidP="00314887">
      <w:pPr>
        <w:spacing w:before="600"/>
        <w:rPr>
          <w:lang w:val="fr-CA"/>
        </w:rPr>
      </w:pPr>
      <w:r w:rsidRPr="00603E0F">
        <w:rPr>
          <w:noProof/>
          <w:lang w:val="fr-CA" w:bidi="fr-F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4940DF2" wp14:editId="1EE7F3AE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38100" t="38100" r="57150" b="55880"/>
                <wp:wrapNone/>
                <wp:docPr id="1" name="Rectangle 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89578" id="Rectangle 1" o:spid="_x0000_s1026" alt="&quot;&quot;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 w:rsidRPr="00603E0F">
        <w:rPr>
          <w:noProof/>
          <w:lang w:val="fr-CA" w:bidi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437C09DE" wp14:editId="08935135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sme 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e libre : Forme 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e libre : Forme 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e libre : Forme 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e libre : Forme 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e libre : Forme 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e libre : Forme 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e libre : Form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e libre : Forme 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e libre : Forme 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323B2" id="Graphisme 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">
                <v:shape id="Forme libre : Forme 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e libre : Forme 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e libre : Forme 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e libre : Forme 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e libre : Forme 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e libre : Forme 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e libre : Form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e libre : Forme 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e libre : Forme 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  <w:r w:rsidR="00F60938" w:rsidRPr="00F60938">
        <w:rPr>
          <w:lang w:val="fr-CA"/>
        </w:rPr>
        <w:t>${SCHOOL}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au de disposition"/>
      </w:tblPr>
      <w:tblGrid>
        <w:gridCol w:w="1245"/>
        <w:gridCol w:w="4359"/>
        <w:gridCol w:w="4323"/>
        <w:gridCol w:w="4347"/>
        <w:gridCol w:w="1124"/>
      </w:tblGrid>
      <w:tr w:rsidR="00A04CC4" w:rsidRPr="00603E0F" w14:paraId="64B382D8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06617ADF" w14:textId="77777777" w:rsidR="00A04CC4" w:rsidRPr="00603E0F" w:rsidRDefault="008B48FF" w:rsidP="002416E6">
            <w:pPr>
              <w:pStyle w:val="Titre2"/>
              <w:rPr>
                <w:lang w:val="fr-CA"/>
              </w:rPr>
            </w:pPr>
            <w:sdt>
              <w:sdtPr>
                <w:rPr>
                  <w:lang w:val="fr-CA"/>
                </w:rPr>
                <w:id w:val="1752851669"/>
                <w:placeholder>
                  <w:docPart w:val="5B04C04CE6604598B489B1B8DDD83739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603E0F">
                  <w:rPr>
                    <w:lang w:val="fr-CA" w:bidi="fr-FR"/>
                  </w:rPr>
                  <w:t>Certificat de diplôme</w:t>
                </w:r>
              </w:sdtContent>
            </w:sdt>
          </w:p>
        </w:tc>
      </w:tr>
      <w:tr w:rsidR="00A04CC4" w:rsidRPr="00603E0F" w14:paraId="486A7F3B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55AF7D65" w14:textId="77777777" w:rsidR="00A04CC4" w:rsidRPr="00603E0F" w:rsidRDefault="008B48FF" w:rsidP="002416E6">
            <w:pPr>
              <w:pStyle w:val="Titre3"/>
              <w:rPr>
                <w:lang w:val="fr-CA"/>
              </w:rPr>
            </w:pPr>
            <w:sdt>
              <w:sdtPr>
                <w:rPr>
                  <w:lang w:val="fr-CA"/>
                </w:rPr>
                <w:id w:val="-1513449137"/>
                <w:placeholder>
                  <w:docPart w:val="52263AC2BAD64A5F8A1F25D29FE269DF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603E0F">
                  <w:rPr>
                    <w:lang w:val="fr-CA" w:bidi="fr-FR"/>
                  </w:rPr>
                  <w:t>Cela certifie que</w:t>
                </w:r>
              </w:sdtContent>
            </w:sdt>
          </w:p>
        </w:tc>
      </w:tr>
      <w:tr w:rsidR="00A04CC4" w:rsidRPr="00603E0F" w14:paraId="67238D27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389FD7B8" w14:textId="79BF75C6" w:rsidR="00A04CC4" w:rsidRPr="00603E0F" w:rsidRDefault="001730AC" w:rsidP="004070B5">
            <w:pPr>
              <w:pStyle w:val="Titre1"/>
              <w:rPr>
                <w:lang w:val="fr-CA"/>
              </w:rPr>
            </w:pPr>
            <w:r w:rsidRPr="001730AC">
              <w:rPr>
                <w:lang w:val="fr-CA"/>
              </w:rPr>
              <w:t>${EMPLOEE_NAME}</w:t>
            </w:r>
          </w:p>
        </w:tc>
      </w:tr>
      <w:tr w:rsidR="00A04CC4" w:rsidRPr="00603E0F" w14:paraId="248B7A4C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59EAECCE" w14:textId="1326A1C4" w:rsidR="00A04CC4" w:rsidRPr="00F60938" w:rsidRDefault="004D3260" w:rsidP="002416E6">
            <w:r>
              <w:rPr>
                <w:lang w:val="fr-CA"/>
              </w:rPr>
              <w:t xml:space="preserve">A réussi le programme d’étude requis </w:t>
            </w:r>
            <w:r>
              <w:rPr>
                <w:lang w:val="fr-CA"/>
              </w:rPr>
              <w:br/>
              <w:t xml:space="preserve">pour obtenir son diplôme à </w:t>
            </w:r>
            <w:r w:rsidR="00F60938" w:rsidRPr="00F60938">
              <w:rPr>
                <w:lang w:val="fr-CA"/>
              </w:rPr>
              <w:t>${SCHOOL}</w:t>
            </w:r>
          </w:p>
        </w:tc>
      </w:tr>
      <w:tr w:rsidR="00A04CC4" w:rsidRPr="00603E0F" w14:paraId="392AE782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15DF78D3" w14:textId="3EF530B1" w:rsidR="00A04CC4" w:rsidRPr="00603E0F" w:rsidRDefault="00D36814" w:rsidP="001962F9">
            <w:pPr>
              <w:pStyle w:val="Titre3"/>
              <w:rPr>
                <w:lang w:val="fr-CA"/>
              </w:rPr>
            </w:pPr>
            <w:r w:rsidRPr="00D36814">
              <w:rPr>
                <w:lang w:val="fr-CA"/>
              </w:rPr>
              <w:t>${START_DATE}</w:t>
            </w:r>
          </w:p>
        </w:tc>
      </w:tr>
      <w:tr w:rsidR="0000086E" w:rsidRPr="00603E0F" w14:paraId="3A8D7010" w14:textId="77777777" w:rsidTr="00B71E9A">
        <w:trPr>
          <w:trHeight w:val="1152"/>
        </w:trPr>
        <w:tc>
          <w:tcPr>
            <w:tcW w:w="1276" w:type="dxa"/>
          </w:tcPr>
          <w:p w14:paraId="3E002A30" w14:textId="77777777" w:rsidR="00A04CC4" w:rsidRPr="00603E0F" w:rsidRDefault="00A04CC4" w:rsidP="001962F9">
            <w:pPr>
              <w:ind w:left="0" w:right="0"/>
              <w:rPr>
                <w:lang w:val="fr-CA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275F439D" w14:textId="77777777" w:rsidR="00A04CC4" w:rsidRPr="00603E0F" w:rsidRDefault="00A04CC4" w:rsidP="001962F9">
            <w:pPr>
              <w:ind w:left="0" w:right="0"/>
              <w:rPr>
                <w:lang w:val="fr-CA"/>
              </w:rPr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0CB19F27" w14:textId="77777777" w:rsidR="00A04CC4" w:rsidRPr="00603E0F" w:rsidRDefault="00E47B68" w:rsidP="001962F9">
            <w:pPr>
              <w:ind w:left="0" w:right="0"/>
              <w:rPr>
                <w:lang w:val="fr-CA"/>
              </w:rPr>
            </w:pPr>
            <w:r w:rsidRPr="00603E0F">
              <w:rPr>
                <w:noProof/>
                <w:lang w:val="fr-CA" w:bidi="fr-FR"/>
              </w:rPr>
              <mc:AlternateContent>
                <mc:Choice Requires="wpg">
                  <w:drawing>
                    <wp:inline distT="0" distB="0" distL="0" distR="0" wp14:anchorId="169F23A4" wp14:editId="722705B2">
                      <wp:extent cx="1131570" cy="1131570"/>
                      <wp:effectExtent l="38100" t="38100" r="30480" b="30480"/>
                      <wp:docPr id="3" name="Groupe 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e 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que 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3D57F" id="Groupe 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">
                      <v:oval id="Ovale 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que 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153348BA" w14:textId="77777777" w:rsidR="00A04CC4" w:rsidRPr="00603E0F" w:rsidRDefault="00A04CC4" w:rsidP="001962F9">
            <w:pPr>
              <w:ind w:left="0" w:right="0"/>
              <w:rPr>
                <w:lang w:val="fr-CA"/>
              </w:rPr>
            </w:pPr>
          </w:p>
        </w:tc>
        <w:tc>
          <w:tcPr>
            <w:tcW w:w="1155" w:type="dxa"/>
          </w:tcPr>
          <w:p w14:paraId="6B79CBD4" w14:textId="77777777" w:rsidR="00A04CC4" w:rsidRPr="00603E0F" w:rsidRDefault="00A04CC4" w:rsidP="001962F9">
            <w:pPr>
              <w:ind w:left="0" w:right="0"/>
              <w:rPr>
                <w:lang w:val="fr-CA"/>
              </w:rPr>
            </w:pPr>
          </w:p>
        </w:tc>
      </w:tr>
      <w:tr w:rsidR="0000086E" w:rsidRPr="00603E0F" w14:paraId="6C290DFA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5F10ECF4" w14:textId="2750DA9D" w:rsidR="00A04CC4" w:rsidRPr="00603E0F" w:rsidRDefault="00A04CC4" w:rsidP="00D36814">
            <w:pPr>
              <w:ind w:left="0" w:right="0"/>
              <w:jc w:val="both"/>
              <w:rPr>
                <w:lang w:val="fr-CA"/>
              </w:rPr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275F2FFF" w14:textId="5741FBE4" w:rsidR="00A04CC4" w:rsidRPr="00603E0F" w:rsidRDefault="00D36814" w:rsidP="001962F9">
            <w:pPr>
              <w:ind w:left="0" w:right="0"/>
              <w:rPr>
                <w:lang w:val="fr-CA"/>
              </w:rPr>
            </w:pPr>
            <w:r w:rsidRPr="00D36814">
              <w:rPr>
                <w:lang w:val="fr-CA"/>
              </w:rPr>
              <w:t>${EMPLOEE_NAME}</w:t>
            </w:r>
            <w:r>
              <w:rPr>
                <w:lang w:val="fr-CA"/>
              </w:rPr>
              <w:t xml:space="preserve">, </w:t>
            </w:r>
            <w:r w:rsidR="004D3260">
              <w:rPr>
                <w:lang w:val="fr-CA"/>
              </w:rPr>
              <w:t>Principal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09C11DEF" w14:textId="77777777" w:rsidR="00A04CC4" w:rsidRPr="00603E0F" w:rsidRDefault="00A04CC4" w:rsidP="001962F9">
            <w:pPr>
              <w:ind w:left="0" w:right="0"/>
              <w:rPr>
                <w:lang w:val="fr-CA"/>
              </w:rPr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50A61A90" w14:textId="6F2D933C" w:rsidR="00A04CC4" w:rsidRPr="00603E0F" w:rsidRDefault="00D36814" w:rsidP="001962F9">
            <w:pPr>
              <w:ind w:left="0" w:right="0"/>
              <w:rPr>
                <w:lang w:val="fr-CA"/>
              </w:rPr>
            </w:pPr>
            <w:r w:rsidRPr="00D36814">
              <w:rPr>
                <w:lang w:val="fr-CA"/>
              </w:rPr>
              <w:t>${EMPLOEE_NAME}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1155" w:type="dxa"/>
          </w:tcPr>
          <w:p w14:paraId="0F55DDC2" w14:textId="77777777" w:rsidR="00A04CC4" w:rsidRPr="00603E0F" w:rsidRDefault="00A04CC4" w:rsidP="001962F9">
            <w:pPr>
              <w:ind w:left="0" w:right="0"/>
              <w:rPr>
                <w:lang w:val="fr-CA"/>
              </w:rPr>
            </w:pPr>
          </w:p>
        </w:tc>
      </w:tr>
    </w:tbl>
    <w:p w14:paraId="7E0A19FE" w14:textId="77777777" w:rsidR="00A04CC4" w:rsidRPr="00603E0F" w:rsidRDefault="00A04CC4">
      <w:pPr>
        <w:rPr>
          <w:lang w:val="fr-CA"/>
        </w:rPr>
      </w:pPr>
    </w:p>
    <w:sectPr w:rsidR="00A04CC4" w:rsidRPr="00603E0F" w:rsidSect="008C1369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81BD" w14:textId="77777777" w:rsidR="008B48FF" w:rsidRDefault="008B48FF" w:rsidP="000875C0">
      <w:r>
        <w:separator/>
      </w:r>
    </w:p>
  </w:endnote>
  <w:endnote w:type="continuationSeparator" w:id="0">
    <w:p w14:paraId="7141A987" w14:textId="77777777" w:rsidR="008B48FF" w:rsidRDefault="008B48FF" w:rsidP="000875C0">
      <w:r>
        <w:continuationSeparator/>
      </w:r>
    </w:p>
  </w:endnote>
  <w:endnote w:type="continuationNotice" w:id="1">
    <w:p w14:paraId="60368A03" w14:textId="77777777" w:rsidR="008B48FF" w:rsidRDefault="008B4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7227" w14:textId="77777777" w:rsidR="008B48FF" w:rsidRDefault="008B48FF" w:rsidP="000875C0">
      <w:r>
        <w:separator/>
      </w:r>
    </w:p>
  </w:footnote>
  <w:footnote w:type="continuationSeparator" w:id="0">
    <w:p w14:paraId="449E2B31" w14:textId="77777777" w:rsidR="008B48FF" w:rsidRDefault="008B48FF" w:rsidP="000875C0">
      <w:r>
        <w:continuationSeparator/>
      </w:r>
    </w:p>
  </w:footnote>
  <w:footnote w:type="continuationNotice" w:id="1">
    <w:p w14:paraId="2A93620E" w14:textId="77777777" w:rsidR="008B48FF" w:rsidRDefault="008B48F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60"/>
    <w:rsid w:val="0000086E"/>
    <w:rsid w:val="00007710"/>
    <w:rsid w:val="0003083A"/>
    <w:rsid w:val="000875C0"/>
    <w:rsid w:val="00094622"/>
    <w:rsid w:val="00113F7A"/>
    <w:rsid w:val="001730AC"/>
    <w:rsid w:val="00185D3E"/>
    <w:rsid w:val="00186721"/>
    <w:rsid w:val="001962F9"/>
    <w:rsid w:val="001A0F1A"/>
    <w:rsid w:val="002416E6"/>
    <w:rsid w:val="00314887"/>
    <w:rsid w:val="00324158"/>
    <w:rsid w:val="003550C4"/>
    <w:rsid w:val="003C07D9"/>
    <w:rsid w:val="003C2748"/>
    <w:rsid w:val="004070B5"/>
    <w:rsid w:val="0045039F"/>
    <w:rsid w:val="004D3260"/>
    <w:rsid w:val="0050636B"/>
    <w:rsid w:val="005358A0"/>
    <w:rsid w:val="0055790B"/>
    <w:rsid w:val="005F2A53"/>
    <w:rsid w:val="00603E0F"/>
    <w:rsid w:val="0062341F"/>
    <w:rsid w:val="006237E5"/>
    <w:rsid w:val="00683186"/>
    <w:rsid w:val="006A5C87"/>
    <w:rsid w:val="006A75DC"/>
    <w:rsid w:val="006F2FC9"/>
    <w:rsid w:val="007D2DEA"/>
    <w:rsid w:val="008130DC"/>
    <w:rsid w:val="0088227F"/>
    <w:rsid w:val="008B48FF"/>
    <w:rsid w:val="008C1369"/>
    <w:rsid w:val="008D4107"/>
    <w:rsid w:val="008F7137"/>
    <w:rsid w:val="00967D57"/>
    <w:rsid w:val="009C6513"/>
    <w:rsid w:val="009D3373"/>
    <w:rsid w:val="009E2362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B1D23"/>
    <w:rsid w:val="00CD4C49"/>
    <w:rsid w:val="00D04B64"/>
    <w:rsid w:val="00D26801"/>
    <w:rsid w:val="00D36814"/>
    <w:rsid w:val="00D53070"/>
    <w:rsid w:val="00D76A8B"/>
    <w:rsid w:val="00DA7C8F"/>
    <w:rsid w:val="00DE69D1"/>
    <w:rsid w:val="00E02078"/>
    <w:rsid w:val="00E13588"/>
    <w:rsid w:val="00E47B68"/>
    <w:rsid w:val="00E52F25"/>
    <w:rsid w:val="00E62004"/>
    <w:rsid w:val="00E81CD3"/>
    <w:rsid w:val="00F01E2B"/>
    <w:rsid w:val="00F60938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B07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icb\Desktop\tf0398755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04C04CE6604598B489B1B8DDD837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769110-7217-42F0-8199-4B16BAABF2FD}"/>
      </w:docPartPr>
      <w:docPartBody>
        <w:p w:rsidR="00D532A4" w:rsidRDefault="00D532A4">
          <w:pPr>
            <w:pStyle w:val="5B04C04CE6604598B489B1B8DDD83739"/>
          </w:pPr>
          <w:r w:rsidRPr="00603E0F">
            <w:rPr>
              <w:lang w:val="fr-CA" w:bidi="fr-FR"/>
            </w:rPr>
            <w:t>Certificat de diplôme</w:t>
          </w:r>
        </w:p>
      </w:docPartBody>
    </w:docPart>
    <w:docPart>
      <w:docPartPr>
        <w:name w:val="52263AC2BAD64A5F8A1F25D29FE269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5CB29F-A90F-4E4C-85E5-A80507FEC257}"/>
      </w:docPartPr>
      <w:docPartBody>
        <w:p w:rsidR="00D532A4" w:rsidRDefault="00D532A4">
          <w:pPr>
            <w:pStyle w:val="52263AC2BAD64A5F8A1F25D29FE269DF"/>
          </w:pPr>
          <w:r w:rsidRPr="00603E0F">
            <w:rPr>
              <w:lang w:val="fr-CA" w:bidi="fr-FR"/>
            </w:rPr>
            <w:t>Cela certifie que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A4"/>
    <w:rsid w:val="00456571"/>
    <w:rsid w:val="005930C1"/>
    <w:rsid w:val="00701C98"/>
    <w:rsid w:val="00782B6C"/>
    <w:rsid w:val="00A67FA2"/>
    <w:rsid w:val="00B6624D"/>
    <w:rsid w:val="00D532A4"/>
    <w:rsid w:val="00DC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4C04CE6604598B489B1B8DDD83739">
    <w:name w:val="5B04C04CE6604598B489B1B8DDD83739"/>
  </w:style>
  <w:style w:type="paragraph" w:customStyle="1" w:styleId="52263AC2BAD64A5F8A1F25D29FE269DF">
    <w:name w:val="52263AC2BAD64A5F8A1F25D29FE269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tf03987557_win32.dotx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2021-09-30T07:43:00Z</dcterms:created>
  <dcterms:modified xsi:type="dcterms:W3CDTF">2021-09-30T08:40:00Z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